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A20CCF" w:rsidRDefault="00F42825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2EA74407" wp14:editId="61E979B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2825" w:rsidRDefault="00F42825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E443D">
                                      <w:t>Dokumentasi GameINA</w:t>
                                    </w:r>
                                  </w:sdtContent>
                                </w:sdt>
                              </w:p>
                              <w:p w:rsidR="00F42825" w:rsidRDefault="00F42825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E443D">
                                      <w:t>website game marketplace indonesia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A7440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nPcwIAAFU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" o:allowoverlap="f" filled="f" stroked="f" strokeweight=".5pt">
                    <v:textbox style="mso-fit-shape-to-text:t" inset="0,0,0,0">
                      <w:txbxContent>
                        <w:p w:rsidR="00F42825" w:rsidRDefault="00F42825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E443D">
                                <w:t>Dokumentasi GameINA</w:t>
                              </w:r>
                            </w:sdtContent>
                          </w:sdt>
                        </w:p>
                        <w:p w:rsidR="00F42825" w:rsidRDefault="00F42825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E443D">
                                <w:t>website game marketplace indonesia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0" wp14:anchorId="54EF2BA9" wp14:editId="766AC57D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A20CCF" w:rsidRDefault="00F42825">
          <w:r>
            <w:br w:type="page"/>
          </w:r>
        </w:p>
      </w:sdtContent>
    </w:sdt>
    <w:bookmarkEnd w:id="4"/>
    <w:bookmarkEnd w:id="3"/>
    <w:bookmarkEnd w:id="2"/>
    <w:bookmarkEnd w:id="1"/>
    <w:bookmarkEnd w:id="0"/>
    <w:p w:rsidR="00A20CCF" w:rsidRDefault="00CE443D" w:rsidP="00CE443D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>Ide</w:t>
      </w:r>
    </w:p>
    <w:p w:rsidR="00CE443D" w:rsidRDefault="00CE443D" w:rsidP="00CE443D">
      <w:pPr>
        <w:rPr>
          <w:lang w:val="en-ID"/>
        </w:rPr>
      </w:pPr>
      <w:r>
        <w:rPr>
          <w:lang w:val="en-ID"/>
        </w:rPr>
        <w:t>Membuat website market place game di Indonesia dimana di dalamnya terdapat banyak game yang di produksi  dan dapat di buat di Indonesia, serta mempunyai fitur top-up game untuk penghasilan utama website tersebut.</w:t>
      </w:r>
    </w:p>
    <w:p w:rsidR="00CE443D" w:rsidRDefault="00CE443D" w:rsidP="00CE443D">
      <w:pPr>
        <w:pStyle w:val="Heading1"/>
        <w:rPr>
          <w:rStyle w:val="Heading1Char"/>
        </w:rPr>
      </w:pPr>
      <w:r>
        <w:rPr>
          <w:rStyle w:val="Heading1Char"/>
        </w:rPr>
        <w:t>Deskripsi Produk</w:t>
      </w:r>
    </w:p>
    <w:p w:rsidR="00CE443D" w:rsidRDefault="00CE443D" w:rsidP="00CE443D">
      <w:pPr>
        <w:contextualSpacing/>
      </w:pPr>
      <w:r>
        <w:t>1.</w:t>
      </w:r>
      <w:r>
        <w:tab/>
        <w:t>Di tujukan untuk Developer game Indonesia.</w:t>
      </w:r>
    </w:p>
    <w:p w:rsidR="00CE443D" w:rsidRDefault="00CE443D" w:rsidP="00CE443D">
      <w:pPr>
        <w:contextualSpacing/>
      </w:pPr>
      <w:r>
        <w:t>2.</w:t>
      </w:r>
      <w:r>
        <w:tab/>
        <w:t>Meningkatkan penghasilan negera melalui  ranah e-sport contohnya website kami.</w:t>
      </w:r>
    </w:p>
    <w:p w:rsidR="00CE443D" w:rsidRPr="00CE443D" w:rsidRDefault="00CE443D" w:rsidP="00CE443D">
      <w:pPr>
        <w:contextualSpacing/>
      </w:pPr>
      <w:r>
        <w:t>3.</w:t>
      </w:r>
      <w:r>
        <w:tab/>
        <w:t>Game yang tersedia di website semuanya hasil produksi Indonesia kecuali  5 game yang masuk  ASEAN game (Dota,LOL,ML,AOV,Heartstone).</w:t>
      </w:r>
    </w:p>
    <w:p w:rsidR="00CE443D" w:rsidRDefault="00CE443D" w:rsidP="00CE443D"/>
    <w:p w:rsidR="00CE443D" w:rsidRDefault="00CE443D" w:rsidP="00CE443D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>Flowchart</w:t>
      </w:r>
    </w:p>
    <w:p w:rsidR="00CE443D" w:rsidRPr="00CE443D" w:rsidRDefault="00CE443D" w:rsidP="00CE443D">
      <w:r>
        <w:rPr>
          <w:noProof/>
          <w:lang w:eastAsia="en-US"/>
        </w:rPr>
        <w:drawing>
          <wp:inline distT="0" distB="0" distL="0" distR="0">
            <wp:extent cx="5486400" cy="6880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43D" w:rsidRDefault="00CE443D" w:rsidP="00CE443D"/>
    <w:p w:rsidR="00CE443D" w:rsidRDefault="00CE443D" w:rsidP="00CE443D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>D</w:t>
      </w:r>
      <w:r>
        <w:rPr>
          <w:rStyle w:val="Heading1Char"/>
        </w:rPr>
        <w:t>atabase</w:t>
      </w:r>
    </w:p>
    <w:p w:rsidR="00CE443D" w:rsidRPr="00CE443D" w:rsidRDefault="00CE443D" w:rsidP="00CE443D">
      <w:r>
        <w:rPr>
          <w:noProof/>
          <w:lang w:eastAsia="en-US"/>
        </w:rPr>
        <w:drawing>
          <wp:inline distT="0" distB="0" distL="0" distR="0">
            <wp:extent cx="5486400" cy="5522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0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43D" w:rsidRDefault="00CE443D" w:rsidP="00CE443D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>ERD</w:t>
      </w:r>
    </w:p>
    <w:p w:rsidR="00CE443D" w:rsidRPr="00CE443D" w:rsidRDefault="00CE443D" w:rsidP="00CE443D">
      <w:bookmarkStart w:id="5" w:name="_GoBack"/>
      <w:r>
        <w:rPr>
          <w:noProof/>
          <w:lang w:eastAsia="en-US"/>
        </w:rPr>
        <w:lastRenderedPageBreak/>
        <w:drawing>
          <wp:inline distT="0" distB="0" distL="0" distR="0">
            <wp:extent cx="5320030" cy="8046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030" cy="804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CE443D" w:rsidRDefault="00CE443D" w:rsidP="00CE443D"/>
    <w:p w:rsidR="00CE443D" w:rsidRPr="00CE443D" w:rsidRDefault="00CE443D" w:rsidP="00CE443D"/>
    <w:sectPr w:rsidR="00CE443D" w:rsidRPr="00CE443D">
      <w:footerReference w:type="defaul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C18" w:rsidRDefault="00CE4C18">
      <w:pPr>
        <w:spacing w:before="0" w:after="0" w:line="240" w:lineRule="auto"/>
      </w:pPr>
      <w:r>
        <w:separator/>
      </w:r>
    </w:p>
  </w:endnote>
  <w:endnote w:type="continuationSeparator" w:id="0">
    <w:p w:rsidR="00CE4C18" w:rsidRDefault="00CE4C1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825" w:rsidRDefault="00F42825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CE443D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C18" w:rsidRDefault="00CE4C18">
      <w:pPr>
        <w:spacing w:before="0" w:after="0" w:line="240" w:lineRule="auto"/>
      </w:pPr>
      <w:r>
        <w:separator/>
      </w:r>
    </w:p>
  </w:footnote>
  <w:footnote w:type="continuationSeparator" w:id="0">
    <w:p w:rsidR="00CE4C18" w:rsidRDefault="00CE4C1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825"/>
    <w:rsid w:val="00A20CCF"/>
    <w:rsid w:val="00CE443D"/>
    <w:rsid w:val="00CE4C18"/>
    <w:rsid w:val="00F4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39B99D-B64B-4077-A33D-0260E7652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56"/>
    <w:rsid w:val="0063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9DDC761C9F6E4860B0F2FD3AFC8CB130">
    <w:name w:val="9DDC761C9F6E4860B0F2FD3AFC8CB130"/>
  </w:style>
  <w:style w:type="paragraph" w:customStyle="1" w:styleId="5C345F770DFA49CCA026187FB8F535DB">
    <w:name w:val="5C345F770DFA49CCA026187FB8F535DB"/>
  </w:style>
  <w:style w:type="paragraph" w:customStyle="1" w:styleId="B9036A7D3FD4425B985EF90233266B99">
    <w:name w:val="B9036A7D3FD4425B985EF90233266B99"/>
  </w:style>
  <w:style w:type="paragraph" w:customStyle="1" w:styleId="848FEA80FBE64451B3AC504B922B7A0F">
    <w:name w:val="848FEA80FBE64451B3AC504B922B7A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61437C-2BE9-4949-91EE-EB80DA87A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20</TotalTime>
  <Pages>7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Dokumentasi GameINA</dc:title>
  <dc:subject>website game marketplace indonesia</dc:subject>
  <dc:creator>Syaauqi Zaaidan</dc:creator>
  <cp:keywords/>
  <cp:lastModifiedBy>Syaauqi Zaaidan</cp:lastModifiedBy>
  <cp:revision>1</cp:revision>
  <dcterms:created xsi:type="dcterms:W3CDTF">2020-02-07T06:32:00Z</dcterms:created>
  <dcterms:modified xsi:type="dcterms:W3CDTF">2020-02-07T06:53:00Z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